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0A42" w14:textId="413CAE6F" w:rsidR="00365FC9" w:rsidRDefault="000A38C3" w:rsidP="005F69BD">
      <w:pPr>
        <w:pStyle w:val="Ttulo2"/>
      </w:pPr>
      <w:bookmarkStart w:id="0" w:name="_Toc176366640"/>
      <w:r>
        <w:t>Requerimientos:</w:t>
      </w:r>
      <w:bookmarkEnd w:id="0"/>
    </w:p>
    <w:p w14:paraId="2BC7A1CF" w14:textId="1CBB503D" w:rsidR="000A38C3" w:rsidRDefault="000A38C3" w:rsidP="005F69BD">
      <w:pPr>
        <w:pStyle w:val="Prrafodelista"/>
        <w:numPr>
          <w:ilvl w:val="0"/>
          <w:numId w:val="33"/>
        </w:num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Guardar prodcutos: esta debera guardar los productos con el nombre, precio y la categoria en la que deberia de ir.</w:t>
      </w:r>
    </w:p>
    <w:p w14:paraId="3D02BD24" w14:textId="67F761D6" w:rsidR="000A38C3" w:rsidRDefault="000A38C3" w:rsidP="005F69BD">
      <w:pPr>
        <w:pStyle w:val="Prrafodelista"/>
        <w:numPr>
          <w:ilvl w:val="0"/>
          <w:numId w:val="33"/>
        </w:num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Registrar ventas: este tambien </w:t>
      </w:r>
      <w:r w:rsidR="00A34754">
        <w:rPr>
          <w:rFonts w:cs="Arial"/>
          <w:sz w:val="32"/>
          <w:szCs w:val="32"/>
        </w:rPr>
        <w:t>debera registrar las ventas de los productos seleccionados y obtener el total a pagar de los productos seleccionados.</w:t>
      </w:r>
    </w:p>
    <w:p w14:paraId="63DC8B5D" w14:textId="487DAA44" w:rsidR="00A34754" w:rsidRPr="000A38C3" w:rsidRDefault="00A34754" w:rsidP="005F69BD">
      <w:pPr>
        <w:pStyle w:val="Prrafodelista"/>
        <w:numPr>
          <w:ilvl w:val="0"/>
          <w:numId w:val="33"/>
        </w:numPr>
        <w:jc w:val="bot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Hacer un cierre de ventas este devera mostrar todas las ventas de todos los productos y su total.</w:t>
      </w:r>
    </w:p>
    <w:p w14:paraId="266F6D11" w14:textId="7B3ECB43" w:rsidR="00E11412" w:rsidRPr="002824A5" w:rsidRDefault="00E11412" w:rsidP="002824A5">
      <w:pPr>
        <w:pStyle w:val="Ttulo2"/>
        <w:rPr>
          <w:rFonts w:asciiTheme="minorHAnsi" w:hAnsiTheme="minorHAnsi"/>
          <w:color w:val="FFFFFF" w:themeColor="background1"/>
          <w:lang w:val="es-ES"/>
        </w:rPr>
      </w:pPr>
    </w:p>
    <w:p w14:paraId="613C51F6" w14:textId="2883F763" w:rsidR="002824A5" w:rsidRPr="00A34754" w:rsidRDefault="002824A5" w:rsidP="000A38C3">
      <w:pPr>
        <w:tabs>
          <w:tab w:val="left" w:pos="2787"/>
        </w:tabs>
        <w:rPr>
          <w:sz w:val="32"/>
          <w:szCs w:val="32"/>
        </w:rPr>
      </w:pPr>
    </w:p>
    <w:sectPr w:rsidR="002824A5" w:rsidRPr="00A34754">
      <w:footerReference w:type="default" r:id="rId12"/>
      <w:pgSz w:w="11907" w:h="16839" w:code="1"/>
      <w:pgMar w:top="765" w:right="700" w:bottom="765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73DB" w14:textId="77777777" w:rsidR="00CA540F" w:rsidRDefault="00CA540F">
      <w:pPr>
        <w:spacing w:after="0" w:line="240" w:lineRule="auto"/>
      </w:pPr>
      <w:r>
        <w:separator/>
      </w:r>
    </w:p>
  </w:endnote>
  <w:endnote w:type="continuationSeparator" w:id="0">
    <w:p w14:paraId="41167FBE" w14:textId="77777777" w:rsidR="00CA540F" w:rsidRDefault="00CA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610A" w14:textId="7DC3B8A6" w:rsidR="00EA4787" w:rsidRDefault="00897DF0">
    <w:pPr>
      <w:pStyle w:val="Piedepgina"/>
      <w:jc w:val="right"/>
    </w:pPr>
    <w:r w:rsidRPr="00365FC9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6746C1C5" wp14:editId="62E35EF5">
          <wp:simplePos x="0" y="0"/>
          <wp:positionH relativeFrom="column">
            <wp:posOffset>-650029</wp:posOffset>
          </wp:positionH>
          <wp:positionV relativeFrom="paragraph">
            <wp:posOffset>-218017</wp:posOffset>
          </wp:positionV>
          <wp:extent cx="3597910" cy="1154430"/>
          <wp:effectExtent l="0" t="0" r="0" b="0"/>
          <wp:wrapThrough wrapText="bothSides">
            <wp:wrapPolygon edited="0">
              <wp:start x="1144" y="4277"/>
              <wp:lineTo x="1067" y="7366"/>
              <wp:lineTo x="1372" y="8554"/>
              <wp:lineTo x="1144" y="8554"/>
              <wp:lineTo x="1144" y="9505"/>
              <wp:lineTo x="2135" y="12356"/>
              <wp:lineTo x="2135" y="17109"/>
              <wp:lineTo x="3965" y="17109"/>
              <wp:lineTo x="3965" y="16158"/>
              <wp:lineTo x="9683" y="16158"/>
              <wp:lineTo x="20433" y="13782"/>
              <wp:lineTo x="20586" y="8792"/>
              <wp:lineTo x="19061" y="8554"/>
              <wp:lineTo x="4727" y="8554"/>
              <wp:lineTo x="5108" y="6891"/>
              <wp:lineTo x="5032" y="4277"/>
              <wp:lineTo x="1144" y="4277"/>
            </wp:wrapPolygon>
          </wp:wrapThrough>
          <wp:docPr id="97499214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070951" name="Imagen 4280709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7910" cy="1154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</w:instrText>
    </w:r>
    <w:r>
      <w:fldChar w:fldCharType="separate"/>
    </w:r>
    <w:r>
      <w:rPr>
        <w:lang w:val="es-ES"/>
      </w:rPr>
      <w:t>3</w:t>
    </w:r>
    <w:r>
      <w:fldChar w:fldCharType="end"/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4F002F19" wp14:editId="551BA5A0">
              <wp:extent cx="142875" cy="146050"/>
              <wp:effectExtent l="19050" t="19050" r="19050" b="25400"/>
              <wp:docPr id="1" name="Óva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49C3F14" id="Óvalo 1" o:spid="_x0000_s1026" style="width:11.25pt;height:11.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" filled="f" fillcolor="#ff7d26" strokecolor="black [3213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  <w:p w14:paraId="635694AC" w14:textId="7A5DDBBC" w:rsidR="00EA4787" w:rsidRDefault="00EA47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7A94" w14:textId="77777777" w:rsidR="00CA540F" w:rsidRDefault="00CA540F">
      <w:pPr>
        <w:spacing w:after="0" w:line="240" w:lineRule="auto"/>
      </w:pPr>
      <w:r>
        <w:separator/>
      </w:r>
    </w:p>
  </w:footnote>
  <w:footnote w:type="continuationSeparator" w:id="0">
    <w:p w14:paraId="31AABE66" w14:textId="77777777" w:rsidR="00CA540F" w:rsidRDefault="00CA5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aconvietas1"/>
    <w:lvl w:ilvl="0">
      <w:start w:val="1"/>
      <w:numFmt w:val="bullet"/>
      <w:pStyle w:val="Vieta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Vieta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4704A20"/>
    <w:multiLevelType w:val="multilevel"/>
    <w:tmpl w:val="F562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1D4B0227"/>
    <w:multiLevelType w:val="hybridMultilevel"/>
    <w:tmpl w:val="0A942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414E4"/>
    <w:multiLevelType w:val="multilevel"/>
    <w:tmpl w:val="50D4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E6EE0"/>
    <w:multiLevelType w:val="multilevel"/>
    <w:tmpl w:val="CDC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30CFA"/>
    <w:multiLevelType w:val="multilevel"/>
    <w:tmpl w:val="1CD2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2A5F"/>
    <w:multiLevelType w:val="multilevel"/>
    <w:tmpl w:val="7C4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A0382"/>
    <w:multiLevelType w:val="hybridMultilevel"/>
    <w:tmpl w:val="32869A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D172F"/>
    <w:multiLevelType w:val="hybridMultilevel"/>
    <w:tmpl w:val="4A8A0D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C6B10"/>
    <w:multiLevelType w:val="multilevel"/>
    <w:tmpl w:val="08A0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816A5"/>
    <w:multiLevelType w:val="hybridMultilevel"/>
    <w:tmpl w:val="BE321BC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8D013D"/>
    <w:multiLevelType w:val="hybridMultilevel"/>
    <w:tmpl w:val="B15CB616"/>
    <w:lvl w:ilvl="0" w:tplc="53F421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6FA6"/>
    <w:multiLevelType w:val="multilevel"/>
    <w:tmpl w:val="24E2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D1F14"/>
    <w:multiLevelType w:val="hybridMultilevel"/>
    <w:tmpl w:val="CEA2C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35ED"/>
    <w:multiLevelType w:val="hybridMultilevel"/>
    <w:tmpl w:val="FE3259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87EAF"/>
    <w:multiLevelType w:val="hybridMultilevel"/>
    <w:tmpl w:val="9D66E426"/>
    <w:lvl w:ilvl="0" w:tplc="3B10471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01FE0"/>
    <w:multiLevelType w:val="hybridMultilevel"/>
    <w:tmpl w:val="F7562E6E"/>
    <w:lvl w:ilvl="0" w:tplc="85B052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44E7E"/>
    <w:multiLevelType w:val="multilevel"/>
    <w:tmpl w:val="1BB2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57604"/>
    <w:multiLevelType w:val="hybridMultilevel"/>
    <w:tmpl w:val="6BFADEFC"/>
    <w:lvl w:ilvl="0" w:tplc="6A6AED7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15591"/>
    <w:multiLevelType w:val="hybridMultilevel"/>
    <w:tmpl w:val="A87072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65A37"/>
    <w:multiLevelType w:val="hybridMultilevel"/>
    <w:tmpl w:val="5C34B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61756"/>
    <w:multiLevelType w:val="hybridMultilevel"/>
    <w:tmpl w:val="F82662CE"/>
    <w:lvl w:ilvl="0" w:tplc="CD3877B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A1591"/>
    <w:multiLevelType w:val="hybridMultilevel"/>
    <w:tmpl w:val="8BA4AB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16B4E"/>
    <w:multiLevelType w:val="hybridMultilevel"/>
    <w:tmpl w:val="2EB061BA"/>
    <w:lvl w:ilvl="0" w:tplc="8F9E06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F3756"/>
    <w:multiLevelType w:val="hybridMultilevel"/>
    <w:tmpl w:val="14323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30815"/>
    <w:multiLevelType w:val="multilevel"/>
    <w:tmpl w:val="980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746583">
    <w:abstractNumId w:val="0"/>
  </w:num>
  <w:num w:numId="2" w16cid:durableId="791022885">
    <w:abstractNumId w:val="2"/>
  </w:num>
  <w:num w:numId="3" w16cid:durableId="871307162">
    <w:abstractNumId w:val="0"/>
  </w:num>
  <w:num w:numId="4" w16cid:durableId="72901329">
    <w:abstractNumId w:val="0"/>
  </w:num>
  <w:num w:numId="5" w16cid:durableId="1772359283">
    <w:abstractNumId w:val="0"/>
  </w:num>
  <w:num w:numId="6" w16cid:durableId="407076670">
    <w:abstractNumId w:val="2"/>
  </w:num>
  <w:num w:numId="7" w16cid:durableId="591551939">
    <w:abstractNumId w:val="0"/>
  </w:num>
  <w:num w:numId="8" w16cid:durableId="281377019">
    <w:abstractNumId w:val="0"/>
  </w:num>
  <w:num w:numId="9" w16cid:durableId="263728103">
    <w:abstractNumId w:val="0"/>
  </w:num>
  <w:num w:numId="10" w16cid:durableId="304816962">
    <w:abstractNumId w:val="2"/>
  </w:num>
  <w:num w:numId="11" w16cid:durableId="1709795713">
    <w:abstractNumId w:val="17"/>
  </w:num>
  <w:num w:numId="12" w16cid:durableId="1606957717">
    <w:abstractNumId w:val="12"/>
  </w:num>
  <w:num w:numId="13" w16cid:durableId="917831724">
    <w:abstractNumId w:val="11"/>
  </w:num>
  <w:num w:numId="14" w16cid:durableId="988437786">
    <w:abstractNumId w:val="25"/>
  </w:num>
  <w:num w:numId="15" w16cid:durableId="1603757460">
    <w:abstractNumId w:val="9"/>
  </w:num>
  <w:num w:numId="16" w16cid:durableId="1862626338">
    <w:abstractNumId w:val="8"/>
  </w:num>
  <w:num w:numId="17" w16cid:durableId="1105273459">
    <w:abstractNumId w:val="22"/>
  </w:num>
  <w:num w:numId="18" w16cid:durableId="1003240622">
    <w:abstractNumId w:val="24"/>
  </w:num>
  <w:num w:numId="19" w16cid:durableId="340670295">
    <w:abstractNumId w:val="23"/>
  </w:num>
  <w:num w:numId="20" w16cid:durableId="792745990">
    <w:abstractNumId w:val="16"/>
  </w:num>
  <w:num w:numId="21" w16cid:durableId="1626042290">
    <w:abstractNumId w:val="7"/>
  </w:num>
  <w:num w:numId="22" w16cid:durableId="703676836">
    <w:abstractNumId w:val="5"/>
  </w:num>
  <w:num w:numId="23" w16cid:durableId="1496262844">
    <w:abstractNumId w:val="15"/>
  </w:num>
  <w:num w:numId="24" w16cid:durableId="414520177">
    <w:abstractNumId w:val="1"/>
  </w:num>
  <w:num w:numId="25" w16cid:durableId="251204713">
    <w:abstractNumId w:val="4"/>
  </w:num>
  <w:num w:numId="26" w16cid:durableId="330642204">
    <w:abstractNumId w:val="6"/>
  </w:num>
  <w:num w:numId="27" w16cid:durableId="815727254">
    <w:abstractNumId w:val="26"/>
  </w:num>
  <w:num w:numId="28" w16cid:durableId="1795756578">
    <w:abstractNumId w:val="18"/>
  </w:num>
  <w:num w:numId="29" w16cid:durableId="247203867">
    <w:abstractNumId w:val="13"/>
  </w:num>
  <w:num w:numId="30" w16cid:durableId="1358777638">
    <w:abstractNumId w:val="10"/>
  </w:num>
  <w:num w:numId="31" w16cid:durableId="1237206574">
    <w:abstractNumId w:val="3"/>
  </w:num>
  <w:num w:numId="32" w16cid:durableId="13389983">
    <w:abstractNumId w:val="19"/>
  </w:num>
  <w:num w:numId="33" w16cid:durableId="1896622458">
    <w:abstractNumId w:val="21"/>
  </w:num>
  <w:num w:numId="34" w16cid:durableId="1150319530">
    <w:abstractNumId w:val="20"/>
  </w:num>
  <w:num w:numId="35" w16cid:durableId="15003166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4E"/>
    <w:rsid w:val="00011311"/>
    <w:rsid w:val="00021AD4"/>
    <w:rsid w:val="00027D14"/>
    <w:rsid w:val="00063541"/>
    <w:rsid w:val="000A38C3"/>
    <w:rsid w:val="000A79E0"/>
    <w:rsid w:val="000F1EFB"/>
    <w:rsid w:val="00165FAC"/>
    <w:rsid w:val="001975A8"/>
    <w:rsid w:val="001A06EF"/>
    <w:rsid w:val="001E0690"/>
    <w:rsid w:val="00222EB7"/>
    <w:rsid w:val="002824A5"/>
    <w:rsid w:val="00365FC9"/>
    <w:rsid w:val="00371BC6"/>
    <w:rsid w:val="004843DD"/>
    <w:rsid w:val="004F0A70"/>
    <w:rsid w:val="00571EC9"/>
    <w:rsid w:val="005B1B5F"/>
    <w:rsid w:val="005D0B7D"/>
    <w:rsid w:val="005F69BD"/>
    <w:rsid w:val="00610180"/>
    <w:rsid w:val="00641737"/>
    <w:rsid w:val="006B0260"/>
    <w:rsid w:val="006D3E2D"/>
    <w:rsid w:val="0070377F"/>
    <w:rsid w:val="007247E2"/>
    <w:rsid w:val="00736F0B"/>
    <w:rsid w:val="00765382"/>
    <w:rsid w:val="00781797"/>
    <w:rsid w:val="00782511"/>
    <w:rsid w:val="008660DD"/>
    <w:rsid w:val="00897DF0"/>
    <w:rsid w:val="008A5224"/>
    <w:rsid w:val="008C1EC5"/>
    <w:rsid w:val="008D7F2A"/>
    <w:rsid w:val="00901443"/>
    <w:rsid w:val="009222DE"/>
    <w:rsid w:val="00997E71"/>
    <w:rsid w:val="009F36EB"/>
    <w:rsid w:val="00A34754"/>
    <w:rsid w:val="00A34C07"/>
    <w:rsid w:val="00A9122C"/>
    <w:rsid w:val="00AC1EC3"/>
    <w:rsid w:val="00AC22AE"/>
    <w:rsid w:val="00B038C1"/>
    <w:rsid w:val="00B22E3D"/>
    <w:rsid w:val="00B328D8"/>
    <w:rsid w:val="00B3614E"/>
    <w:rsid w:val="00B6118E"/>
    <w:rsid w:val="00BC2753"/>
    <w:rsid w:val="00C727B3"/>
    <w:rsid w:val="00CA4CDB"/>
    <w:rsid w:val="00CA540F"/>
    <w:rsid w:val="00D3668A"/>
    <w:rsid w:val="00DA2F3D"/>
    <w:rsid w:val="00DF470A"/>
    <w:rsid w:val="00E11412"/>
    <w:rsid w:val="00E42E93"/>
    <w:rsid w:val="00E46653"/>
    <w:rsid w:val="00E726A5"/>
    <w:rsid w:val="00EA07D7"/>
    <w:rsid w:val="00EA4787"/>
    <w:rsid w:val="00F117A1"/>
    <w:rsid w:val="00F241D3"/>
    <w:rsid w:val="00FC718E"/>
    <w:rsid w:val="00FE655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."/>
  <w:listSeparator w:val=","/>
  <w14:docId w14:val="001E5E4E"/>
  <w15:docId w15:val="{1B2DC970-ECEB-C74E-8FD8-D440743F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737"/>
    <w:pPr>
      <w:spacing w:after="0"/>
      <w:outlineLvl w:val="1"/>
    </w:pPr>
    <w:rPr>
      <w:rFonts w:asciiTheme="majorHAnsi" w:hAnsiTheme="majorHAnsi"/>
      <w:sz w:val="4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737"/>
    <w:pPr>
      <w:spacing w:after="0"/>
      <w:outlineLvl w:val="2"/>
    </w:pPr>
    <w:rPr>
      <w:rFonts w:asciiTheme="majorHAnsi" w:hAnsiTheme="majorHAnsi"/>
      <w:spacing w:val="5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1737"/>
    <w:rPr>
      <w:rFonts w:asciiTheme="majorHAnsi" w:hAnsiTheme="majorHAnsi"/>
      <w:color w:val="414751" w:themeColor="text2" w:themeShade="BF"/>
      <w:sz w:val="4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41737"/>
    <w:rPr>
      <w:rFonts w:asciiTheme="majorHAnsi" w:hAnsiTheme="majorHAnsi"/>
      <w:color w:val="414751" w:themeColor="text2" w:themeShade="BF"/>
      <w:spacing w:val="5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575F6D" w:themeColor="text2"/>
      <w:spacing w:val="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14751" w:themeColor="text2" w:themeShade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color w:val="414751" w:themeColor="text2" w:themeShade="BF"/>
      <w:sz w:val="20"/>
      <w:szCs w:val="20"/>
    </w:rPr>
  </w:style>
  <w:style w:type="table" w:customStyle="1" w:styleId="Estilo6">
    <w:name w:val="Estilo 6"/>
    <w:basedOn w:val="Tabla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FE8637" w:themeColor="accent1"/>
        <w:left w:val="single" w:sz="4" w:space="0" w:color="FE8637" w:themeColor="accent1"/>
        <w:bottom w:val="single" w:sz="4" w:space="0" w:color="FE8637" w:themeColor="accent1"/>
        <w:right w:val="single" w:sz="4" w:space="0" w:color="FE863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D6" w:themeFill="accent1" w:themeFillTint="33"/>
    </w:tcPr>
    <w:tblStylePr w:type="firstRow">
      <w:rPr>
        <w:b/>
        <w:bCs/>
        <w:color w:val="575F6D" w:themeColor="text2"/>
      </w:rPr>
      <w:tblPr/>
      <w:tcPr>
        <w:shd w:val="clear" w:color="auto" w:fill="FFF2EB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firstCol">
      <w:rPr>
        <w:b/>
        <w:bCs/>
        <w:color w:val="575F6D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paragraph" w:customStyle="1" w:styleId="Categora">
    <w:name w:val="Categoría"/>
    <w:basedOn w:val="Normal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Vieta1">
    <w:name w:val="Viñeta 1"/>
    <w:basedOn w:val="Prrafodelista"/>
    <w:uiPriority w:val="37"/>
    <w:qFormat/>
    <w:pPr>
      <w:numPr>
        <w:numId w:val="9"/>
      </w:numPr>
      <w:spacing w:after="0"/>
    </w:pPr>
    <w:rPr>
      <w:color w:val="auto"/>
    </w:rPr>
  </w:style>
  <w:style w:type="paragraph" w:customStyle="1" w:styleId="Vieta2">
    <w:name w:val="Viñeta 2"/>
    <w:basedOn w:val="Prrafodelista"/>
    <w:uiPriority w:val="37"/>
    <w:qFormat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uiPriority w:val="1"/>
    <w:qFormat/>
    <w:pPr>
      <w:spacing w:after="0" w:line="240" w:lineRule="auto"/>
    </w:pPr>
    <w:rPr>
      <w:color w:val="414751" w:themeColor="text2" w:themeShade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65FC9"/>
    <w:rPr>
      <w:color w:val="D261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5FC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117A1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DC1">
    <w:name w:val="toc 1"/>
    <w:basedOn w:val="Normal"/>
    <w:next w:val="Normal"/>
    <w:autoRedefine/>
    <w:uiPriority w:val="99"/>
    <w:semiHidden/>
    <w:rsid w:val="00F117A1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F117A1"/>
    <w:pPr>
      <w:spacing w:after="0"/>
    </w:pPr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F117A1"/>
    <w:pPr>
      <w:spacing w:after="0"/>
    </w:pPr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5">
    <w:name w:val="toc 5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6">
    <w:name w:val="toc 6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7">
    <w:name w:val="toc 7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8">
    <w:name w:val="toc 8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TDC9">
    <w:name w:val="toc 9"/>
    <w:basedOn w:val="Normal"/>
    <w:next w:val="Normal"/>
    <w:autoRedefine/>
    <w:uiPriority w:val="99"/>
    <w:semiHidden/>
    <w:rsid w:val="00F117A1"/>
    <w:pPr>
      <w:spacing w:after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FC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718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F1EF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1E0690"/>
  </w:style>
  <w:style w:type="character" w:customStyle="1" w:styleId="uv3um">
    <w:name w:val="uv3um"/>
    <w:basedOn w:val="Fuentedeprrafopredeter"/>
    <w:rsid w:val="004843DD"/>
  </w:style>
  <w:style w:type="paragraph" w:customStyle="1" w:styleId="pzpzlf">
    <w:name w:val="pzpzlf"/>
    <w:basedOn w:val="Normal"/>
    <w:rsid w:val="0048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843DD"/>
    <w:rPr>
      <w:color w:val="3B435B" w:themeColor="followedHyperlink"/>
      <w:u w:val="single"/>
    </w:rPr>
  </w:style>
  <w:style w:type="character" w:customStyle="1" w:styleId="hljs-builtin">
    <w:name w:val="hljs-built_in"/>
    <w:basedOn w:val="Fuentedeprrafopredeter"/>
    <w:rsid w:val="00F241D3"/>
  </w:style>
  <w:style w:type="character" w:customStyle="1" w:styleId="hljs-comment">
    <w:name w:val="hljs-comment"/>
    <w:basedOn w:val="Fuentedeprrafopredeter"/>
    <w:rsid w:val="00F241D3"/>
  </w:style>
  <w:style w:type="character" w:customStyle="1" w:styleId="hljs-meta">
    <w:name w:val="hljs-meta"/>
    <w:basedOn w:val="Fuentedeprrafopredeter"/>
    <w:rsid w:val="00F241D3"/>
  </w:style>
  <w:style w:type="character" w:customStyle="1" w:styleId="hljs-tag">
    <w:name w:val="hljs-tag"/>
    <w:basedOn w:val="Fuentedeprrafopredeter"/>
    <w:rsid w:val="00F241D3"/>
  </w:style>
  <w:style w:type="character" w:customStyle="1" w:styleId="hljs-name">
    <w:name w:val="hljs-name"/>
    <w:basedOn w:val="Fuentedeprrafopredeter"/>
    <w:rsid w:val="00F241D3"/>
  </w:style>
  <w:style w:type="character" w:customStyle="1" w:styleId="hljs-attr">
    <w:name w:val="hljs-attr"/>
    <w:basedOn w:val="Fuentedeprrafopredeter"/>
    <w:rsid w:val="00F241D3"/>
  </w:style>
  <w:style w:type="character" w:customStyle="1" w:styleId="hljs-string">
    <w:name w:val="hljs-string"/>
    <w:basedOn w:val="Fuentedeprrafopredeter"/>
    <w:rsid w:val="00F241D3"/>
  </w:style>
  <w:style w:type="character" w:customStyle="1" w:styleId="url">
    <w:name w:val="url"/>
    <w:basedOn w:val="Fuentedeprrafopredeter"/>
    <w:rsid w:val="00AC2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0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anaeljaimejanacuaelias/Library/Containers/com.microsoft.Word/Data/Library/Application%20Support/Microsoft/Office/16.0/DTS/Search/%7bD3D18070-4228-B246-9D2E-03171DB5DCFE%7dtf01773073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>TP</AssetType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TP101773111</AssetId>
    <TPFriendlyName xmlns="2958f784-0ef9-4616-b22d-512a8cad1f0d">OrielFax</TPFriendlyName>
    <SourceTitle xmlns="2958f784-0ef9-4616-b22d-512a8cad1f0d" xsi:nil="true"/>
    <TPApplication xmlns="2958f784-0ef9-4616-b22d-512a8cad1f0d">Word</TPApplication>
    <TPLaunchHelpLink xmlns="2958f784-0ef9-4616-b22d-512a8cad1f0d" xsi:nil="true"/>
    <OpenTemplate xmlns="2958f784-0ef9-4616-b22d-512a8cad1f0d">true</OpenTemplate>
    <PlannedPubDate xmlns="2958f784-0ef9-4616-b22d-512a8cad1f0d">2009-08-22T06:45:00+00:00</PlannedPubDate>
    <CrawlForDependencies xmlns="2958f784-0ef9-4616-b22d-512a8cad1f0d">false</CrawlForDependencies>
    <TrustLevel xmlns="2958f784-0ef9-4616-b22d-512a8cad1f0d">1 Microsoft Managed Content</TrustLevel>
    <PublishStatusLookup xmlns="2958f784-0ef9-4616-b22d-512a8cad1f0d">
      <Value>309681</Value>
      <Value>624111</Value>
    </PublishStatusLookup>
    <TemplateTemplateType xmlns="2958f784-0ef9-4616-b22d-512a8cad1f0d">Word Document Template</TemplateTemplateType>
    <TPNamespace xmlns="2958f784-0ef9-4616-b22d-512a8cad1f0d">WINWORD</TPNamespace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>{My Templates}</TPInstallLocation>
    <TPAppVersion xmlns="2958f784-0ef9-4616-b22d-512a8cad1f0d">14</TPAppVersion>
    <TPCommandLine xmlns="2958f784-0ef9-4616-b22d-512a8cad1f0d">{WD} /f {FilePath}</TPCommandLine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>Microsoft Office Word</TPClientViewer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2010-07-09T13:35:51+00:00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IsSearchable xmlns="2958f784-0ef9-4616-b22d-512a8cad1f0d">false</IsSearchable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ParentAssetId xmlns="2958f784-0ef9-4616-b22d-512a8cad1f0d" xsi:nil="true"/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NumericId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291464</LocLastLocAttemptVersionLookup>
    <LocMarketGroupTiers2 xmlns="2958f784-0ef9-4616-b22d-512a8cad1f0d" xsi:nil="true"/>
  </documentManagement>
</p:properti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8073725-B0BE-4A46-A5EC-7FD454DAB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AEC72-A94A-4BD6-B346-4C08B98CC5A1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F7FDC2B-4BA5-674A-987D-DF44D3236B4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88B1134-79DC-47D2-AB03-777CC3EB10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{D3D18070-4228-B246-9D2E-03171DB5DCFE}tf01773073_win32.dotx</Template>
  <TotalTime>44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2005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cp:lastPrinted>2024-08-31T05:43:00Z</cp:lastPrinted>
  <dcterms:created xsi:type="dcterms:W3CDTF">2024-08-31T05:43:00Z</dcterms:created>
  <dcterms:modified xsi:type="dcterms:W3CDTF">2024-09-05T01:40:00Z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